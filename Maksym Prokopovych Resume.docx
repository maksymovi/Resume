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53160070" w14:textId="77777777" w:rsidTr="00C420C8">
        <w:tc>
          <w:tcPr>
            <w:tcW w:w="3023" w:type="dxa"/>
          </w:tcPr>
          <w:p w14:paraId="12F6C13B" w14:textId="2122055A" w:rsidR="00C420C8" w:rsidRPr="002C6EF8" w:rsidRDefault="004570A3" w:rsidP="003856C9">
            <w:pPr>
              <w:pStyle w:val="Heading1"/>
              <w:rPr>
                <w:sz w:val="40"/>
              </w:rPr>
            </w:pPr>
            <w:r>
              <w:rPr>
                <w:sz w:val="40"/>
              </w:rPr>
              <w:t>Maksym PRokopovych</w:t>
            </w:r>
          </w:p>
          <w:p w14:paraId="1F5FBF11" w14:textId="0ADA4DC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5EEDE70" wp14:editId="47D84CDF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6B8A0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555BAAC" w14:textId="15D1A05B" w:rsidR="00041640" w:rsidRDefault="00041640" w:rsidP="00041640">
            <w:pPr>
              <w:pStyle w:val="Heading3"/>
              <w:rPr>
                <w:caps w:val="0"/>
                <w:sz w:val="20"/>
              </w:rPr>
            </w:pPr>
            <w:r w:rsidRPr="00041640">
              <w:rPr>
                <w:caps w:val="0"/>
                <w:sz w:val="20"/>
              </w:rPr>
              <w:t>maksymovi@gmail.com</w:t>
            </w:r>
          </w:p>
          <w:p w14:paraId="23BECE9B" w14:textId="05986078" w:rsidR="00041640" w:rsidRPr="00041640" w:rsidRDefault="00041640" w:rsidP="00041640">
            <w:pPr>
              <w:pStyle w:val="Heading3"/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>maksymovi@ucla.edu</w:t>
            </w:r>
          </w:p>
          <w:p w14:paraId="05BB3809" w14:textId="08207FD0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009ED37" wp14:editId="27DE278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B71171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A6159CD" w14:textId="52E34B1F" w:rsidR="00C420C8" w:rsidRPr="00C420C8" w:rsidRDefault="00726309" w:rsidP="00441EB9">
            <w:pPr>
              <w:pStyle w:val="Heading3"/>
            </w:pPr>
            <w:r>
              <w:t>+</w:t>
            </w:r>
            <w:r w:rsidR="00E41DA3">
              <w:t xml:space="preserve">1 </w:t>
            </w:r>
            <w:r w:rsidR="004570A3">
              <w:t>310-906-9215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58048A44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E025590" w14:textId="166436FF" w:rsidR="00C420C8" w:rsidRDefault="00430C01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B2EDFDF1512475DAB3C37C77B7D27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F4764D">
                        <w:rPr>
                          <w:sz w:val="26"/>
                          <w:szCs w:val="26"/>
                        </w:rPr>
                        <w:t>Objective</w:t>
                      </w:r>
                    </w:sdtContent>
                  </w:sdt>
                </w:p>
                <w:p w14:paraId="1A995838" w14:textId="07C96F0C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FC7668F" wp14:editId="0FB65664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5BBF0B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7DA2D32" w14:textId="0855BD01" w:rsidR="00C420C8" w:rsidRDefault="002C6EF8" w:rsidP="00D11C4D">
                  <w:r>
                    <w:t xml:space="preserve">Looking for an opportunity to learn about CS </w:t>
                  </w:r>
                  <w:r w:rsidR="00A00F6A">
                    <w:t xml:space="preserve">and EE </w:t>
                  </w:r>
                  <w:r>
                    <w:t>principles and its implementation in a professional environment.</w:t>
                  </w:r>
                </w:p>
              </w:tc>
            </w:tr>
            <w:tr w:rsidR="00C420C8" w:rsidRPr="005152F2" w14:paraId="352D45BF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13927E6" w14:textId="609472C9" w:rsidR="00C420C8" w:rsidRDefault="00430C01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05FB4C735744E128D9F7947040327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F4764D">
                        <w:rPr>
                          <w:sz w:val="26"/>
                          <w:szCs w:val="26"/>
                        </w:rPr>
                        <w:t>Skills</w:t>
                      </w:r>
                    </w:sdtContent>
                  </w:sdt>
                </w:p>
                <w:p w14:paraId="48BC6A30" w14:textId="045C161F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11CF705" wp14:editId="2F3D599A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BA34A3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FBEB3B0" w14:textId="6D0B4B03" w:rsidR="006C6CA0" w:rsidRDefault="007F0E02" w:rsidP="00E41DA3">
                  <w:r>
                    <w:t xml:space="preserve">Proficient in </w:t>
                  </w:r>
                  <w:r w:rsidR="006C6CA0">
                    <w:t>C++</w:t>
                  </w:r>
                  <w:r>
                    <w:t xml:space="preserve"> </w:t>
                  </w:r>
                  <w:r w:rsidR="00FE51AC">
                    <w:t>and C</w:t>
                  </w:r>
                </w:p>
                <w:p w14:paraId="654992F8" w14:textId="77777777" w:rsidR="00FE51AC" w:rsidRDefault="00FE51AC" w:rsidP="00E41DA3"/>
                <w:p w14:paraId="7AE0E4F8" w14:textId="52982F0D" w:rsidR="00E41DA3" w:rsidRDefault="007F0E02" w:rsidP="00E41DA3">
                  <w:r>
                    <w:t>Intermediate knowledge of</w:t>
                  </w:r>
                  <w:r w:rsidR="00FE51AC">
                    <w:t xml:space="preserve"> Python</w:t>
                  </w:r>
                  <w:r w:rsidR="00A00F6A">
                    <w:t>.</w:t>
                  </w:r>
                </w:p>
                <w:p w14:paraId="4FF28E1C" w14:textId="2742B3EC" w:rsidR="00A00F6A" w:rsidRDefault="00A00F6A" w:rsidP="00FE51AC">
                  <w:pPr>
                    <w:jc w:val="both"/>
                  </w:pPr>
                </w:p>
                <w:p w14:paraId="44FD1FDA" w14:textId="1CF5503E" w:rsidR="00A00F6A" w:rsidRDefault="00A00F6A" w:rsidP="00A00F6A">
                  <w:r>
                    <w:t>Proficient knowledge of bash and Linux management</w:t>
                  </w:r>
                </w:p>
                <w:p w14:paraId="19D06997" w14:textId="77777777" w:rsidR="00A00F6A" w:rsidRDefault="00A00F6A" w:rsidP="00A00F6A"/>
                <w:p w14:paraId="39B2687F" w14:textId="0740BD1E" w:rsidR="002C6EF8" w:rsidRDefault="00FE51AC" w:rsidP="00CC16CD">
                  <w:r>
                    <w:t>Good</w:t>
                  </w:r>
                  <w:r w:rsidR="00A00F6A">
                    <w:t xml:space="preserve"> understanding of low-level computer operation/kernels</w:t>
                  </w:r>
                  <w:r w:rsidR="00CC16CD">
                    <w:t>,</w:t>
                  </w:r>
                  <w:r>
                    <w:t xml:space="preserve"> cybersecurity/cryptography (particularly mathematics)</w:t>
                  </w:r>
                  <w:r w:rsidR="00CC16CD">
                    <w:t xml:space="preserve"> and blockchain</w:t>
                  </w:r>
                </w:p>
                <w:p w14:paraId="6F346394" w14:textId="77777777" w:rsidR="00CC16CD" w:rsidRDefault="00CC16CD" w:rsidP="00CC16CD"/>
                <w:p w14:paraId="7F427FC9" w14:textId="48FC2B24" w:rsidR="002C6EF8" w:rsidRPr="005152F2" w:rsidRDefault="00A00F6A" w:rsidP="00463463">
                  <w:r>
                    <w:t>Fluent in Ukrainian and Russian</w:t>
                  </w:r>
                </w:p>
              </w:tc>
            </w:tr>
          </w:tbl>
          <w:p w14:paraId="24D97074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7514" w:type="dxa"/>
              <w:tblInd w:w="450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14"/>
            </w:tblGrid>
            <w:tr w:rsidR="00C420C8" w14:paraId="7ED0D872" w14:textId="77777777" w:rsidTr="00202B90">
              <w:trPr>
                <w:trHeight w:val="3303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9BF7396" w14:textId="77777777" w:rsidR="00202B90" w:rsidRDefault="00202B90" w:rsidP="00202B90">
                  <w:pPr>
                    <w:pStyle w:val="Heading2"/>
                  </w:pPr>
                  <w:r>
                    <w:t>Interests</w:t>
                  </w:r>
                </w:p>
                <w:p w14:paraId="69CCF4F9" w14:textId="48178342" w:rsidR="00202B90" w:rsidRDefault="00202B90" w:rsidP="00202B90">
                  <w:pPr>
                    <w:jc w:val="left"/>
                  </w:pPr>
                  <w:r>
                    <w:t>Small embedded systems, IOT devices, electronics controllers, etc</w:t>
                  </w:r>
                  <w:r w:rsidR="006764C1">
                    <w:t>.</w:t>
                  </w:r>
                </w:p>
                <w:p w14:paraId="604EC0BB" w14:textId="77777777" w:rsidR="00202B90" w:rsidRDefault="00202B90" w:rsidP="00202B90">
                  <w:pPr>
                    <w:jc w:val="left"/>
                  </w:pPr>
                </w:p>
                <w:p w14:paraId="6566E6BD" w14:textId="547C182E" w:rsidR="00FE51AC" w:rsidRDefault="00202B90" w:rsidP="00202B90">
                  <w:pPr>
                    <w:jc w:val="left"/>
                  </w:pPr>
                  <w:r>
                    <w:t>Cryptography</w:t>
                  </w:r>
                  <w:r w:rsidR="00FE51AC">
                    <w:t xml:space="preserve"> and cybersecurity, both mathematical and practical applications.</w:t>
                  </w:r>
                </w:p>
                <w:p w14:paraId="3FD862C1" w14:textId="77777777" w:rsidR="00202B90" w:rsidRDefault="00202B90" w:rsidP="00202B90">
                  <w:pPr>
                    <w:jc w:val="left"/>
                  </w:pPr>
                </w:p>
                <w:p w14:paraId="2CDDB0D5" w14:textId="77777777" w:rsidR="00FE51AC" w:rsidRDefault="00FE51AC" w:rsidP="00202B90">
                  <w:pPr>
                    <w:jc w:val="left"/>
                  </w:pPr>
                  <w:r>
                    <w:t xml:space="preserve">Computer hardware design and production/manufacturing and low </w:t>
                  </w:r>
                </w:p>
                <w:p w14:paraId="1D7347EB" w14:textId="4FD5B48B" w:rsidR="00FE51AC" w:rsidRDefault="00FE51AC" w:rsidP="00202B90">
                  <w:pPr>
                    <w:jc w:val="left"/>
                  </w:pPr>
                  <w:r>
                    <w:t>level programming.</w:t>
                  </w:r>
                </w:p>
                <w:p w14:paraId="4E3BE09D" w14:textId="77777777" w:rsidR="00FE51AC" w:rsidRDefault="00FE51AC" w:rsidP="00202B90">
                  <w:pPr>
                    <w:jc w:val="left"/>
                  </w:pPr>
                </w:p>
                <w:p w14:paraId="0B600C9F" w14:textId="49134B60" w:rsidR="00FE51AC" w:rsidRPr="00202B90" w:rsidRDefault="00FE51AC" w:rsidP="00202B90">
                  <w:pPr>
                    <w:jc w:val="left"/>
                  </w:pPr>
                  <w:r>
                    <w:t>Algorithms and machine learning</w:t>
                  </w:r>
                  <w:r w:rsidR="005D0AD1">
                    <w:t>.</w:t>
                  </w:r>
                  <w:bookmarkStart w:id="0" w:name="_GoBack"/>
                  <w:bookmarkEnd w:id="0"/>
                </w:p>
              </w:tc>
            </w:tr>
            <w:tr w:rsidR="00C420C8" w14:paraId="69281E5A" w14:textId="77777777" w:rsidTr="00202B90">
              <w:trPr>
                <w:trHeight w:val="2615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C7F75" w14:textId="1E4EB5FD" w:rsidR="00C420C8" w:rsidRPr="005152F2" w:rsidRDefault="00430C01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62039D744FD4495B96AB1D6AB1313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471EC217" w14:textId="40E93178" w:rsidR="00F4764D" w:rsidRDefault="00F4764D" w:rsidP="00F4764D">
                  <w:pPr>
                    <w:pStyle w:val="Heading4"/>
                  </w:pPr>
                  <w:r>
                    <w:t>University of California, Los Angeles</w:t>
                  </w:r>
                </w:p>
                <w:p w14:paraId="4D1B9B9D" w14:textId="1AA0BA44" w:rsidR="00F4764D" w:rsidRPr="00F4764D" w:rsidRDefault="00FE51AC" w:rsidP="00FE51AC">
                  <w:pPr>
                    <w:pStyle w:val="NoSpacing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F4764D" w:rsidRPr="00F4764D">
                    <w:rPr>
                      <w:b/>
                    </w:rPr>
                    <w:t>Henry Samueli School of Engineering and Applied Science</w:t>
                  </w:r>
                </w:p>
                <w:p w14:paraId="0208D7CF" w14:textId="2AEABB9B" w:rsidR="00F4764D" w:rsidRDefault="00F4764D" w:rsidP="00F4764D">
                  <w:pPr>
                    <w:pStyle w:val="NoSpacing"/>
                    <w:jc w:val="left"/>
                  </w:pPr>
                  <w:r>
                    <w:t xml:space="preserve">Computer </w:t>
                  </w:r>
                  <w:r w:rsidR="00A00F6A">
                    <w:t>Engineering</w:t>
                  </w:r>
                  <w:r>
                    <w:t>, 2018 – 2022 (expected)</w:t>
                  </w:r>
                </w:p>
                <w:p w14:paraId="0A2BFDA5" w14:textId="54AE53FB" w:rsidR="006764C1" w:rsidRDefault="006764C1" w:rsidP="00F4764D">
                  <w:pPr>
                    <w:pStyle w:val="NoSpacing"/>
                    <w:jc w:val="left"/>
                  </w:pPr>
                </w:p>
                <w:p w14:paraId="3ED8ACBF" w14:textId="2705FEA6" w:rsidR="006764C1" w:rsidRDefault="006764C1" w:rsidP="00F4764D">
                  <w:pPr>
                    <w:pStyle w:val="NoSpacing"/>
                    <w:jc w:val="left"/>
                  </w:pPr>
                  <w:r>
                    <w:t>GPA: 3.</w:t>
                  </w:r>
                  <w:r w:rsidR="00FE51AC">
                    <w:t>4</w:t>
                  </w:r>
                  <w:r>
                    <w:t xml:space="preserve"> Cumulative</w:t>
                  </w:r>
                </w:p>
                <w:p w14:paraId="2C06FCC6" w14:textId="77777777" w:rsidR="00FE51AC" w:rsidRDefault="00FE51AC" w:rsidP="00F4764D">
                  <w:pPr>
                    <w:pStyle w:val="NoSpacing"/>
                    <w:jc w:val="left"/>
                  </w:pPr>
                </w:p>
                <w:p w14:paraId="5B09388B" w14:textId="3AED7458" w:rsidR="00FE51AC" w:rsidRDefault="00F4764D" w:rsidP="00F4764D">
                  <w:pPr>
                    <w:pStyle w:val="NoSpacing"/>
                    <w:jc w:val="left"/>
                  </w:pPr>
                  <w:r>
                    <w:t>Current Courses</w:t>
                  </w:r>
                  <w:r w:rsidR="00FE51AC">
                    <w:t>:</w:t>
                  </w:r>
                </w:p>
                <w:p w14:paraId="42952185" w14:textId="77777777" w:rsidR="00FE51AC" w:rsidRDefault="00FE51AC" w:rsidP="00F4764D">
                  <w:pPr>
                    <w:pStyle w:val="NoSpacing"/>
                    <w:jc w:val="left"/>
                  </w:pPr>
                </w:p>
                <w:p w14:paraId="3E49E653" w14:textId="420D6E76" w:rsidR="00FE51AC" w:rsidRDefault="00667B8D" w:rsidP="00F4764D">
                  <w:pPr>
                    <w:pStyle w:val="NoSpacing"/>
                    <w:jc w:val="left"/>
                  </w:pPr>
                  <w:r>
                    <w:t>Com Sci 111</w:t>
                  </w:r>
                  <w:r w:rsidR="00FE51AC">
                    <w:t xml:space="preserve"> – Operating Systems Principles</w:t>
                  </w:r>
                </w:p>
                <w:p w14:paraId="4DED4B3B" w14:textId="3FDD049E" w:rsidR="00FE51AC" w:rsidRDefault="00667B8D" w:rsidP="00F4764D">
                  <w:pPr>
                    <w:pStyle w:val="NoSpacing"/>
                    <w:jc w:val="left"/>
                  </w:pPr>
                  <w:r>
                    <w:t>Math 33B</w:t>
                  </w:r>
                  <w:r w:rsidR="00FE51AC">
                    <w:t xml:space="preserve"> – Differential Equations</w:t>
                  </w:r>
                </w:p>
                <w:p w14:paraId="1CD14968" w14:textId="4BA228DA" w:rsidR="00F4764D" w:rsidRDefault="00667B8D" w:rsidP="00F4764D">
                  <w:pPr>
                    <w:pStyle w:val="NoSpacing"/>
                    <w:jc w:val="left"/>
                  </w:pPr>
                  <w:r>
                    <w:t>Com Sci M51A</w:t>
                  </w:r>
                  <w:r w:rsidR="00FE51AC">
                    <w:t xml:space="preserve"> - </w:t>
                  </w:r>
                  <w:r w:rsidR="00FE51AC" w:rsidRPr="00FE51AC">
                    <w:t>Logic Design of Digital Systems</w:t>
                  </w:r>
                </w:p>
                <w:p w14:paraId="4E28F656" w14:textId="41DC7BAF" w:rsidR="00C420C8" w:rsidRPr="005152F2" w:rsidRDefault="00A00F6A" w:rsidP="00F4764D">
                  <w:pPr>
                    <w:pStyle w:val="Heading4"/>
                  </w:pPr>
                  <w:r>
                    <w:t>VEnice High school, Los Angeles</w:t>
                  </w:r>
                </w:p>
                <w:p w14:paraId="7A035491" w14:textId="14D42DB8" w:rsidR="00E41DA3" w:rsidRDefault="006764C1" w:rsidP="00F4764D">
                  <w:pPr>
                    <w:pStyle w:val="NoSpacing"/>
                    <w:jc w:val="left"/>
                  </w:pPr>
                  <w:r>
                    <w:t>GPA: 4.4, Top 2% of Class</w:t>
                  </w:r>
                </w:p>
                <w:p w14:paraId="427F96F3" w14:textId="33CEC809" w:rsidR="006764C1" w:rsidRDefault="006764C1" w:rsidP="00F4764D">
                  <w:pPr>
                    <w:pStyle w:val="NoSpacing"/>
                    <w:jc w:val="left"/>
                  </w:pPr>
                  <w:r>
                    <w:t>Venice High School Science Bowl Team Captain</w:t>
                  </w:r>
                </w:p>
                <w:p w14:paraId="147F0D26" w14:textId="1A97C9CB" w:rsidR="004B2865" w:rsidRDefault="00202B90" w:rsidP="00F4764D">
                  <w:pPr>
                    <w:pStyle w:val="NoSpacing"/>
                    <w:jc w:val="left"/>
                  </w:pPr>
                  <w:r>
                    <w:t>Venice High School Robotics Team</w:t>
                  </w:r>
                </w:p>
              </w:tc>
            </w:tr>
            <w:tr w:rsidR="00C420C8" w14:paraId="14426336" w14:textId="77777777" w:rsidTr="00202B90">
              <w:tc>
                <w:tcPr>
                  <w:tcW w:w="7514" w:type="dxa"/>
                  <w:tcMar>
                    <w:left w:w="720" w:type="dxa"/>
                    <w:right w:w="0" w:type="dxa"/>
                  </w:tcMar>
                </w:tcPr>
                <w:p w14:paraId="432161B3" w14:textId="0EAB65AD" w:rsidR="00C420C8" w:rsidRPr="005152F2" w:rsidRDefault="00E824CF" w:rsidP="008F6337">
                  <w:pPr>
                    <w:pStyle w:val="Heading2"/>
                  </w:pPr>
                  <w:r>
                    <w:t>LEadership / other experience</w:t>
                  </w:r>
                </w:p>
                <w:p w14:paraId="21F386A3" w14:textId="19D8EA0F" w:rsidR="00FE51AC" w:rsidRDefault="00FE51AC" w:rsidP="00A00F6A">
                  <w:pPr>
                    <w:tabs>
                      <w:tab w:val="left" w:pos="2580"/>
                    </w:tabs>
                    <w:spacing w:line="240" w:lineRule="auto"/>
                    <w:jc w:val="left"/>
                  </w:pPr>
                  <w:r>
                    <w:t>Bruin Online Student Consultant, August 2019 to Present</w:t>
                  </w:r>
                </w:p>
                <w:p w14:paraId="3197F47A" w14:textId="77777777" w:rsidR="00FE51AC" w:rsidRDefault="00FE51AC" w:rsidP="00A00F6A">
                  <w:pPr>
                    <w:tabs>
                      <w:tab w:val="left" w:pos="2580"/>
                    </w:tabs>
                    <w:spacing w:line="240" w:lineRule="auto"/>
                    <w:jc w:val="left"/>
                  </w:pPr>
                </w:p>
                <w:p w14:paraId="6C083318" w14:textId="38BC1161" w:rsidR="00AB30FB" w:rsidRDefault="00AB30FB" w:rsidP="00A00F6A">
                  <w:pPr>
                    <w:tabs>
                      <w:tab w:val="left" w:pos="2580"/>
                    </w:tabs>
                    <w:spacing w:line="240" w:lineRule="auto"/>
                    <w:jc w:val="left"/>
                  </w:pPr>
                  <w:r>
                    <w:t>Member of UCLA ACM</w:t>
                  </w:r>
                  <w:r w:rsidR="00202B90">
                    <w:t xml:space="preserve"> Cyber</w:t>
                  </w:r>
                </w:p>
                <w:p w14:paraId="30543306" w14:textId="29364320" w:rsidR="00202B90" w:rsidRDefault="00202B90" w:rsidP="00A00F6A">
                  <w:pPr>
                    <w:tabs>
                      <w:tab w:val="left" w:pos="2580"/>
                    </w:tabs>
                    <w:spacing w:line="240" w:lineRule="auto"/>
                    <w:jc w:val="left"/>
                  </w:pPr>
                </w:p>
                <w:p w14:paraId="21B9E337" w14:textId="75919E0B" w:rsidR="00202B90" w:rsidRDefault="00202B90" w:rsidP="00A00F6A">
                  <w:pPr>
                    <w:tabs>
                      <w:tab w:val="left" w:pos="2580"/>
                    </w:tabs>
                    <w:spacing w:line="240" w:lineRule="auto"/>
                    <w:jc w:val="left"/>
                  </w:pPr>
                  <w:r>
                    <w:t>Member of UCLA IEEE</w:t>
                  </w:r>
                </w:p>
                <w:p w14:paraId="72ADE54B" w14:textId="6902DDFB" w:rsidR="007F0E02" w:rsidRDefault="007F0E02" w:rsidP="00E824CF">
                  <w:pPr>
                    <w:jc w:val="left"/>
                  </w:pPr>
                </w:p>
              </w:tc>
            </w:tr>
          </w:tbl>
          <w:p w14:paraId="51E4D6EC" w14:textId="77777777" w:rsidR="00C420C8" w:rsidRPr="005152F2" w:rsidRDefault="00C420C8" w:rsidP="003856C9"/>
        </w:tc>
      </w:tr>
    </w:tbl>
    <w:p w14:paraId="4BDA116B" w14:textId="77777777" w:rsidR="007F0E02" w:rsidRDefault="007F0E02" w:rsidP="007F0E02">
      <w:pPr>
        <w:pStyle w:val="NoSpacing"/>
        <w:jc w:val="both"/>
      </w:pPr>
    </w:p>
    <w:sectPr w:rsidR="007F0E02" w:rsidSect="007F0E02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C2BD" w14:textId="77777777" w:rsidR="00430C01" w:rsidRDefault="00430C01" w:rsidP="003856C9">
      <w:pPr>
        <w:spacing w:after="0" w:line="240" w:lineRule="auto"/>
      </w:pPr>
      <w:r>
        <w:separator/>
      </w:r>
    </w:p>
  </w:endnote>
  <w:endnote w:type="continuationSeparator" w:id="0">
    <w:p w14:paraId="064F8731" w14:textId="77777777" w:rsidR="00430C01" w:rsidRDefault="00430C0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35D0" w14:textId="528B80AF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CDA052A" wp14:editId="5305059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2BA65E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E824CF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1EF22" w14:textId="77777777" w:rsidR="00430C01" w:rsidRDefault="00430C01" w:rsidP="003856C9">
      <w:pPr>
        <w:spacing w:after="0" w:line="240" w:lineRule="auto"/>
      </w:pPr>
      <w:r>
        <w:separator/>
      </w:r>
    </w:p>
  </w:footnote>
  <w:footnote w:type="continuationSeparator" w:id="0">
    <w:p w14:paraId="02180A33" w14:textId="77777777" w:rsidR="00430C01" w:rsidRDefault="00430C0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8BF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0703A4D" wp14:editId="1C7984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622488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4343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2B4F423" wp14:editId="73069A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54DB20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09"/>
    <w:rsid w:val="00041640"/>
    <w:rsid w:val="00052BE1"/>
    <w:rsid w:val="0007412A"/>
    <w:rsid w:val="0010199E"/>
    <w:rsid w:val="0010257B"/>
    <w:rsid w:val="0011109C"/>
    <w:rsid w:val="001166C2"/>
    <w:rsid w:val="0014548D"/>
    <w:rsid w:val="001503AC"/>
    <w:rsid w:val="001765FE"/>
    <w:rsid w:val="0019561F"/>
    <w:rsid w:val="001B32D2"/>
    <w:rsid w:val="00202B90"/>
    <w:rsid w:val="00283B81"/>
    <w:rsid w:val="00293B83"/>
    <w:rsid w:val="002A3621"/>
    <w:rsid w:val="002A4C3B"/>
    <w:rsid w:val="002B3890"/>
    <w:rsid w:val="002B7747"/>
    <w:rsid w:val="002C39F9"/>
    <w:rsid w:val="002C6EF8"/>
    <w:rsid w:val="002C77B9"/>
    <w:rsid w:val="002F485A"/>
    <w:rsid w:val="003053D9"/>
    <w:rsid w:val="00377EBC"/>
    <w:rsid w:val="003856C9"/>
    <w:rsid w:val="00396369"/>
    <w:rsid w:val="003F4D31"/>
    <w:rsid w:val="003F4DAF"/>
    <w:rsid w:val="003F5FDB"/>
    <w:rsid w:val="00430C01"/>
    <w:rsid w:val="0043426C"/>
    <w:rsid w:val="00441EB9"/>
    <w:rsid w:val="004570A3"/>
    <w:rsid w:val="00463463"/>
    <w:rsid w:val="00473EF8"/>
    <w:rsid w:val="004760E5"/>
    <w:rsid w:val="004B2865"/>
    <w:rsid w:val="004D22BB"/>
    <w:rsid w:val="004F5CAD"/>
    <w:rsid w:val="005152F2"/>
    <w:rsid w:val="005246B9"/>
    <w:rsid w:val="00534E4E"/>
    <w:rsid w:val="00551D35"/>
    <w:rsid w:val="005562D4"/>
    <w:rsid w:val="00557019"/>
    <w:rsid w:val="005674AC"/>
    <w:rsid w:val="00580925"/>
    <w:rsid w:val="005840F0"/>
    <w:rsid w:val="00584A4F"/>
    <w:rsid w:val="005A1E51"/>
    <w:rsid w:val="005A7E57"/>
    <w:rsid w:val="005D0AD1"/>
    <w:rsid w:val="00616FF4"/>
    <w:rsid w:val="00667B8D"/>
    <w:rsid w:val="00675EB4"/>
    <w:rsid w:val="006764C1"/>
    <w:rsid w:val="00686979"/>
    <w:rsid w:val="006A3CE7"/>
    <w:rsid w:val="006C6CA0"/>
    <w:rsid w:val="00726309"/>
    <w:rsid w:val="00743379"/>
    <w:rsid w:val="00747550"/>
    <w:rsid w:val="007803B7"/>
    <w:rsid w:val="007A7C08"/>
    <w:rsid w:val="007B2F5C"/>
    <w:rsid w:val="007C5F05"/>
    <w:rsid w:val="007F0E02"/>
    <w:rsid w:val="00825ED8"/>
    <w:rsid w:val="00832043"/>
    <w:rsid w:val="00832F81"/>
    <w:rsid w:val="00841714"/>
    <w:rsid w:val="008501C7"/>
    <w:rsid w:val="008C7CA2"/>
    <w:rsid w:val="008D2500"/>
    <w:rsid w:val="008F6337"/>
    <w:rsid w:val="00914DAF"/>
    <w:rsid w:val="0093286E"/>
    <w:rsid w:val="0094513C"/>
    <w:rsid w:val="009D1627"/>
    <w:rsid w:val="00A00F6A"/>
    <w:rsid w:val="00A42F91"/>
    <w:rsid w:val="00A66856"/>
    <w:rsid w:val="00AB30FB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677EC"/>
    <w:rsid w:val="00CC16CD"/>
    <w:rsid w:val="00CE6306"/>
    <w:rsid w:val="00D11C4D"/>
    <w:rsid w:val="00D5067A"/>
    <w:rsid w:val="00DC0F74"/>
    <w:rsid w:val="00DC79BB"/>
    <w:rsid w:val="00DF0A0F"/>
    <w:rsid w:val="00E34D58"/>
    <w:rsid w:val="00E41DA3"/>
    <w:rsid w:val="00E824CF"/>
    <w:rsid w:val="00E941EF"/>
    <w:rsid w:val="00EB1C1B"/>
    <w:rsid w:val="00F077AE"/>
    <w:rsid w:val="00F14687"/>
    <w:rsid w:val="00F4764D"/>
    <w:rsid w:val="00F56435"/>
    <w:rsid w:val="00F91A9C"/>
    <w:rsid w:val="00F927F0"/>
    <w:rsid w:val="00FA07AA"/>
    <w:rsid w:val="00FB0A17"/>
    <w:rsid w:val="00FB6A8F"/>
    <w:rsid w:val="00FE20E6"/>
    <w:rsid w:val="00FE51AC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430E"/>
  <w15:chartTrackingRefBased/>
  <w15:docId w15:val="{31BE2B7E-FBFF-43F9-AEC3-6EFE208F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E4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2EDFDF1512475DAB3C37C77B7D2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93C04-A993-4BF8-B811-A25024CB4D70}"/>
      </w:docPartPr>
      <w:docPartBody>
        <w:p w:rsidR="00A05BE8" w:rsidRDefault="00A97DE9">
          <w:pPr>
            <w:pStyle w:val="AB2EDFDF1512475DAB3C37C77B7D27E0"/>
          </w:pPr>
          <w:r>
            <w:t>Objective</w:t>
          </w:r>
        </w:p>
      </w:docPartBody>
    </w:docPart>
    <w:docPart>
      <w:docPartPr>
        <w:name w:val="405FB4C735744E128D9F794704032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7B7AC-1914-4F16-84A8-96F099DD01C9}"/>
      </w:docPartPr>
      <w:docPartBody>
        <w:p w:rsidR="00A05BE8" w:rsidRDefault="00A97DE9">
          <w:pPr>
            <w:pStyle w:val="405FB4C735744E128D9F7947040327AA"/>
          </w:pPr>
          <w:r>
            <w:t>Skills</w:t>
          </w:r>
        </w:p>
      </w:docPartBody>
    </w:docPart>
    <w:docPart>
      <w:docPartPr>
        <w:name w:val="A62039D744FD4495B96AB1D6AB131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ED74F-BB37-4504-A11C-BEBBAD850578}"/>
      </w:docPartPr>
      <w:docPartBody>
        <w:p w:rsidR="00A05BE8" w:rsidRDefault="00A97DE9">
          <w:pPr>
            <w:pStyle w:val="A62039D744FD4495B96AB1D6AB1313CF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E9"/>
    <w:rsid w:val="00015030"/>
    <w:rsid w:val="000E68AC"/>
    <w:rsid w:val="00163E69"/>
    <w:rsid w:val="003B72C8"/>
    <w:rsid w:val="0044061D"/>
    <w:rsid w:val="004620F0"/>
    <w:rsid w:val="00527409"/>
    <w:rsid w:val="00741F3A"/>
    <w:rsid w:val="00A05BE8"/>
    <w:rsid w:val="00A97DE9"/>
    <w:rsid w:val="00E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4CEBD30DF64093A57C9ED72503AF7B">
    <w:name w:val="3F4CEBD30DF64093A57C9ED72503AF7B"/>
  </w:style>
  <w:style w:type="paragraph" w:customStyle="1" w:styleId="65520A066528420E858ABAA91A28AC5A">
    <w:name w:val="65520A066528420E858ABAA91A28AC5A"/>
  </w:style>
  <w:style w:type="paragraph" w:customStyle="1" w:styleId="CB3A317223184F98BAEAFB66BD898C62">
    <w:name w:val="CB3A317223184F98BAEAFB66BD898C62"/>
  </w:style>
  <w:style w:type="paragraph" w:customStyle="1" w:styleId="EB7E2F225B7049038D4E7015523E2331">
    <w:name w:val="EB7E2F225B7049038D4E7015523E2331"/>
  </w:style>
  <w:style w:type="paragraph" w:customStyle="1" w:styleId="754D56C3ADD74B21A0CEE5A6BDD060B1">
    <w:name w:val="754D56C3ADD74B21A0CEE5A6BDD060B1"/>
  </w:style>
  <w:style w:type="paragraph" w:customStyle="1" w:styleId="AB2EDFDF1512475DAB3C37C77B7D27E0">
    <w:name w:val="AB2EDFDF1512475DAB3C37C77B7D27E0"/>
  </w:style>
  <w:style w:type="paragraph" w:customStyle="1" w:styleId="2948076910DC486FB95A849AEA6FFBA6">
    <w:name w:val="2948076910DC486FB95A849AEA6FFBA6"/>
  </w:style>
  <w:style w:type="paragraph" w:customStyle="1" w:styleId="405FB4C735744E128D9F7947040327AA">
    <w:name w:val="405FB4C735744E128D9F7947040327AA"/>
  </w:style>
  <w:style w:type="paragraph" w:customStyle="1" w:styleId="893C02BDDE384826992017973035EA74">
    <w:name w:val="893C02BDDE384826992017973035EA74"/>
  </w:style>
  <w:style w:type="paragraph" w:customStyle="1" w:styleId="A5C086FE8D7D4E15B8109241A2B82D4B">
    <w:name w:val="A5C086FE8D7D4E15B8109241A2B82D4B"/>
  </w:style>
  <w:style w:type="paragraph" w:customStyle="1" w:styleId="67170B03419C4A5DBF8821F5499E87CE">
    <w:name w:val="67170B03419C4A5DBF8821F5499E87CE"/>
  </w:style>
  <w:style w:type="paragraph" w:customStyle="1" w:styleId="BE433D22B97C4F30BD9E60C6CFE47F78">
    <w:name w:val="BE433D22B97C4F30BD9E60C6CFE47F78"/>
  </w:style>
  <w:style w:type="paragraph" w:customStyle="1" w:styleId="A1A36F63B84B4FCDA3650D81B6159E0F">
    <w:name w:val="A1A36F63B84B4FCDA3650D81B6159E0F"/>
  </w:style>
  <w:style w:type="paragraph" w:customStyle="1" w:styleId="1180CE56048649659850951138CC9FB5">
    <w:name w:val="1180CE56048649659850951138CC9FB5"/>
  </w:style>
  <w:style w:type="paragraph" w:customStyle="1" w:styleId="561F8A68225A4685AEEF9E6B16FCC374">
    <w:name w:val="561F8A68225A4685AEEF9E6B16FCC374"/>
  </w:style>
  <w:style w:type="paragraph" w:customStyle="1" w:styleId="2F773C84E69B453D8AB2623BA0C2D8E9">
    <w:name w:val="2F773C84E69B453D8AB2623BA0C2D8E9"/>
  </w:style>
  <w:style w:type="paragraph" w:customStyle="1" w:styleId="C23E802837DD45E587FB47F5BC16178D">
    <w:name w:val="C23E802837DD45E587FB47F5BC16178D"/>
  </w:style>
  <w:style w:type="paragraph" w:customStyle="1" w:styleId="7769889B829E48B28AE0053BC8FF3F16">
    <w:name w:val="7769889B829E48B28AE0053BC8FF3F16"/>
  </w:style>
  <w:style w:type="paragraph" w:customStyle="1" w:styleId="A62039D744FD4495B96AB1D6AB1313CF">
    <w:name w:val="A62039D744FD4495B96AB1D6AB1313CF"/>
  </w:style>
  <w:style w:type="paragraph" w:customStyle="1" w:styleId="F9CB3B45E58943AAA9E1778EA94194FB">
    <w:name w:val="F9CB3B45E58943AAA9E1778EA94194FB"/>
  </w:style>
  <w:style w:type="paragraph" w:customStyle="1" w:styleId="CE7A36BC76E148FB9F93DA93461CB0E3">
    <w:name w:val="CE7A36BC76E148FB9F93DA93461CB0E3"/>
  </w:style>
  <w:style w:type="paragraph" w:customStyle="1" w:styleId="30DE072B503544FE8FD98FBDC357C201">
    <w:name w:val="30DE072B503544FE8FD98FBDC357C201"/>
  </w:style>
  <w:style w:type="paragraph" w:customStyle="1" w:styleId="97FD277CE55542478188BD27E3C882C0">
    <w:name w:val="97FD277CE55542478188BD27E3C882C0"/>
  </w:style>
  <w:style w:type="paragraph" w:customStyle="1" w:styleId="90B707E65FD049869B69A37EA9465865">
    <w:name w:val="90B707E65FD049869B69A37EA9465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Maksym Prokopovych Resume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Maksym Prokopovych Resume</dc:title>
  <dc:subject/>
  <dc:creator>Maksym Prokopovych</dc:creator>
  <cp:keywords/>
  <dc:description/>
  <cp:lastModifiedBy>Maksym Shchepetkin</cp:lastModifiedBy>
  <cp:revision>7</cp:revision>
  <cp:lastPrinted>2018-10-04T00:13:00Z</cp:lastPrinted>
  <dcterms:created xsi:type="dcterms:W3CDTF">2019-01-25T00:23:00Z</dcterms:created>
  <dcterms:modified xsi:type="dcterms:W3CDTF">2019-10-14T07:54:00Z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